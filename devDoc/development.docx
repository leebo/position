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上传emsi+经纬度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检测GPS和network，如果关闭，则打开；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接受服务端的配置信息，或者定期获取配置信息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如果没有network，则记录经纬度在本地，network好了之后，会自动上传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控制器设计（功能）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批量导入用户数据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用户其他信息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新建一个用户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用户列表-地图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配置关键位置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基于地图添加关键位置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新建：右键，弹出info 窗口，录入 target 模型定义的信息，包括半径。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配置报警距离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事先在SysConf模型中创建几个参数，其中一个就是distance。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这个功能就是维护distance这条记录。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普通表单，模型采用plan。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实时告警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该页面，采用两部分。上面部分：地图展示告警关联人员的位置，下面部分：是告警关联人员列表。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该页面，实现 每15秒的 人员动态位置图。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计算人群聚集度，生成事件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计算靠近关键目标距离，生成告警事件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计算离线终端，生成告警事件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参照position模型中的字段；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服务端的处理方式：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将信息保存在position中；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将信息保存在past_postion中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postion模型主要是为了记录position的log，核心线索是 时间。方便批量查找到某个时间点的位置信息；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past_postion模型，则是以用户，日期为线索，记录某人某天的位置信息，方便画出轨迹。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离线时的信息处理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先记录在手机端，待上线，上传信息集合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用户，或者客户模型；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主要字段：name，mdn，imsi，imei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事件模型；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字段：customer集合-customer_ids, 发生的时间 occurence_time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incident_type.rb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以日期、人为核心的模型，记录某日某人的位置信息；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尚在设计中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position.rb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位置信息：终端定期上传用户的信息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EMSI：卡的物理号，与customer对应；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地理位置信息 lat经度，lng纬度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手机电量：power；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上传时间：time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sys_conf.rb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target.rb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user.rb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796435">
    <w:nsid w:val="55577AD3"/>
    <w:multiLevelType w:val="singleLevel"/>
    <w:tmpl w:val="55577AD3"/>
    <w:lvl w:ilvl="0" w:tentative="1">
      <w:start w:val="1"/>
      <w:numFmt w:val="decimal"/>
      <w:suff w:val="nothing"/>
      <w:lvlText w:val="%1、"/>
      <w:lvlJc w:val="left"/>
    </w:lvl>
  </w:abstractNum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  <w:num w:numId="2">
    <w:abstractNumId w:val="1431796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0C360A1F"/>
    <w:rsid w:val="0E556C09"/>
    <w:rsid w:val="1FDF7059"/>
    <w:rsid w:val="270C081B"/>
    <w:rsid w:val="2B6B2D57"/>
    <w:rsid w:val="2CE30931"/>
    <w:rsid w:val="333B4DA3"/>
    <w:rsid w:val="3A91479C"/>
    <w:rsid w:val="3C9B60FA"/>
    <w:rsid w:val="3EFE12D1"/>
    <w:rsid w:val="44EA211C"/>
    <w:rsid w:val="48F3693E"/>
    <w:rsid w:val="4FDD3016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  <w:tab w:val="left" w:pos="432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2015-05-16T17:15:24Z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